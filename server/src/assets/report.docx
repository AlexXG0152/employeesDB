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88" w:rsidRDefault="00152388" w:rsidP="0037302F"/>
    <w:p w:rsidR="00E1092F" w:rsidRDefault="00E1092F" w:rsidP="0037302F"/>
    <w:p w:rsidR="00E1092F" w:rsidRDefault="00E1092F" w:rsidP="00E1092F">
      <w:pPr>
        <w:pStyle w:val="a7"/>
        <w:numPr>
          <w:ilvl w:val="0"/>
          <w:numId w:val="1"/>
        </w:numPr>
      </w:pPr>
      <w:r>
        <w:rPr>
          <w:b/>
          <w:i w:val="0"/>
        </w:rPr>
        <w:t xml:space="preserve">Carlsberg</w:t>
      </w:r>
      <w:r w:rsidR="00484661">
        <w:rPr>
          <w:b/>
          <w:i w:val="0"/>
        </w:rPr>
        <w:t xml:space="preserve"/>
      </w:r>
      <w:r>
        <w:rPr>
          <w:b/>
          <w:i w:val="0"/>
        </w:rPr>
        <w:t xml:space="preserve"/>
      </w:r>
      <w:r w:rsidR="006A427C">
        <w:rPr>
          <w:b/>
          <w:i w:val="0"/>
        </w:rPr>
        <w:t xml:space="preserve"/>
      </w:r>
      <w:r>
        <w:rPr>
          <w:b/>
          <w:i w:val="0"/>
        </w:rPr>
        <w:t xml:space="preserve"/>
      </w:r>
    </w:p>
    <w:p w:rsidR="00E1092F" w:rsidRDefault="00E1092F" w:rsidP="00E1092F">
      <w:pPr>
        <w:pStyle w:val="a7"/>
        <w:numPr>
          <w:ilvl w:val="0"/>
          <w:numId w:val="1"/>
        </w:numPr>
      </w:pPr>
      <w:r>
        <w:rPr>
          <w:b/>
          <w:i w:val="0"/>
        </w:rPr>
        <w:t xml:space="preserve">Leaf Blonde</w:t>
      </w:r>
      <w:r w:rsidR="00484661">
        <w:rPr>
          <w:b/>
          <w:i w:val="0"/>
        </w:rPr>
        <w:t xml:space="preserve"/>
      </w:r>
      <w:r>
        <w:rPr>
          <w:b/>
          <w:i w:val="0"/>
        </w:rPr>
        <w:t xml:space="preserve"/>
      </w:r>
      <w:r w:rsidR="006A427C">
        <w:rPr>
          <w:b/>
          <w:i w:val="0"/>
        </w:rPr>
        <w:t xml:space="preserve"/>
      </w:r>
      <w:r>
        <w:rPr>
          <w:b/>
          <w:i w:val="0"/>
        </w:rPr>
        <w:t xml:space="preserve"/>
      </w:r>
    </w:p>
    <w:p w:rsidR="00E1092F" w:rsidRDefault="00E1092F" w:rsidP="00E1092F">
      <w:pPr>
        <w:pStyle w:val="a7"/>
        <w:numPr>
          <w:ilvl w:val="0"/>
          <w:numId w:val="1"/>
        </w:numPr>
      </w:pPr>
      <w:r>
        <w:rPr>
          <w:b/>
          <w:i w:val="0"/>
        </w:rPr>
        <w:t xml:space="preserve">Weihenstephan</w:t>
      </w:r>
      <w:r w:rsidR="00484661">
        <w:rPr>
          <w:b/>
          <w:i w:val="0"/>
        </w:rPr>
        <w:t xml:space="preserve"/>
      </w:r>
      <w:r>
        <w:rPr>
          <w:b/>
          <w:i w:val="0"/>
        </w:rPr>
        <w:t xml:space="preserve"/>
      </w:r>
      <w:r w:rsidR="006A427C">
        <w:rPr>
          <w:b/>
          <w:i w:val="0"/>
        </w:rPr>
        <w:t xml:space="preserve"/>
      </w:r>
      <w:r>
        <w:rPr>
          <w:b/>
          <w:i w:val="0"/>
        </w:rPr>
        <w:t xml:space="preserve"/>
      </w:r>
    </w:p>
    <w:p w:rsidR="00E1092F" w:rsidRPr="0037302F" w:rsidRDefault="00E1092F" w:rsidP="0037302F">
      <w:pPr>
        <w:rPr>
          <w:rtl/>
        </w:rPr>
      </w:pPr>
    </w:p>
    <w:sectPr w:rsidR="00E1092F" w:rsidRPr="0037302F" w:rsidSect="00152388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91C" w:rsidRDefault="00ED691C" w:rsidP="002F3FFF">
      <w:r>
        <w:separator/>
      </w:r>
    </w:p>
  </w:endnote>
  <w:endnote w:type="continuationSeparator" w:id="0">
    <w:p w:rsidR="00ED691C" w:rsidRDefault="00ED691C" w:rsidP="002F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B605D5">
    <w:pPr>
      <w:pStyle w:val="a5"/>
      <w:bidi/>
      <w:jc w:val="right"/>
      <w:rPr>
        <w:u w:val="single"/>
        <w:rtl/>
      </w:rPr>
    </w:pPr>
    <w:r>
      <w:rPr>
        <w:u w:val="single"/>
      </w:rPr>
      <w:t xml:space="preserve">Sign here:___________________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152388">
    <w:pPr>
      <w:pStyle w:val="a5"/>
      <w:jc w:val="center"/>
      <w:rPr>
        <w:u w:val="single"/>
      </w:rPr>
    </w:pPr>
    <w:r>
      <w:rPr>
        <w:u w:val="single"/>
      </w:rPr>
      <w:t xml:space="preserve">Contact us at </w:t>
    </w:r>
    <w:r w:rsidR="0037302F">
      <w:rPr>
        <w:u w:val="single"/>
      </w:rPr>
      <w:t xml:space="preserve">xxx</w:t>
    </w:r>
    <w:r>
      <w:rPr>
        <w:u w:val="single"/>
      </w:rPr>
      <w:t xml:space="preserve">@</w:t>
    </w:r>
    <w:r w:rsidR="0037302F">
      <w:rPr>
        <w:u w:val="single"/>
      </w:rPr>
      <w:t xml:space="preserve">xxxxxxxxxxxxxxxx</w:t>
    </w:r>
    <w:r>
      <w:rPr>
        <w:u w:val="single"/>
      </w:rPr>
      <w:t xml:space="preserve">.</w:t>
    </w:r>
    <w:r w:rsidR="0037302F">
      <w:rPr>
        <w:u w:val="single"/>
      </w:rPr>
      <w:t xml:space="preserve">xzxzx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91C" w:rsidRDefault="00ED691C" w:rsidP="002F3FFF">
      <w:r>
        <w:separator/>
      </w:r>
    </w:p>
  </w:footnote>
  <w:footnote w:type="continuationSeparator" w:id="0">
    <w:p w:rsidR="00ED691C" w:rsidRDefault="00ED691C" w:rsidP="002F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8DF" w:rsidRDefault="003308DF" w:rsidP="003308DF">
    <w:pPr>
      <w:pStyle w:val="a3"/>
      <w:bidi/>
      <w:jc w:val="right"/>
      <w:rPr>
        <w:b/>
        <w:bCs/>
        <w:color w:val="4472C4" w:themeColor="accent1"/>
        <w:sz w:val="36"/>
        <w:szCs w:val="36"/>
      </w:rPr>
    </w:pPr>
    <w:r>
      <w:rPr>
        <w:b/>
        <w:bCs/>
        <w:noProof/>
        <w:color w:val="4472C4" w:themeColor="accent1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-59740</wp:posOffset>
          </wp:positionV>
          <wp:extent cx="369570" cy="427355"/>
          <wp:effectExtent l="0" t="0" r="0" b="4445"/>
          <wp:wrapThrough wrapText="bothSides">
            <wp:wrapPolygon edited="0">
              <wp:start x="8907" y="0"/>
              <wp:lineTo x="1485" y="1926"/>
              <wp:lineTo x="0" y="3851"/>
              <wp:lineTo x="0" y="21183"/>
              <wp:lineTo x="20784" y="21183"/>
              <wp:lineTo x="20784" y="3851"/>
              <wp:lineTo x="19299" y="1926"/>
              <wp:lineTo x="11876" y="0"/>
              <wp:lineTo x="8907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w-158356_960_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4472C4" w:themeColor="accent1"/>
        <w:sz w:val="36"/>
        <w:szCs w:val="36"/>
      </w:rPr>
      <w:t xml:space="preserve">Amit and Co’</w:t>
    </w:r>
  </w:p>
  <w:p w:rsidR="002F3FFF" w:rsidRDefault="003308DF" w:rsidP="003308DF">
    <w:pPr>
      <w:pStyle w:val="a3"/>
      <w:bidi/>
      <w:jc w:val="right"/>
      <w:rPr>
        <w:rtl/>
      </w:rPr>
    </w:pPr>
    <w:r>
      <w:t xml:space="preserve">Law Firm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0A1104" w:rsidP="00B605D5">
    <w:pPr>
      <w:pStyle w:val="a3"/>
      <w:jc w:val="center"/>
      <w:rPr>
        <w:b/>
        <w:bCs/>
        <w:sz w:val="56"/>
        <w:szCs w:val="56"/>
        <w:rtl/>
      </w:rPr>
    </w:pPr>
    <w:r>
      <w:rPr>
        <w:noProof/>
      </w:rPr>
      <w:drawing>
        <wp:inline distT="0" distB="0" distL="0" distR="0" wp14:anchorId="54E62A6F" wp14:editId="34A10689">
          <wp:extent cx="1219200" cy="914400"/>
          <wp:effectExtent l="0" t="0" r="0" b="0"/>
          <wp:docPr id="1" name="Рисунок 1" descr="Scales Logo designs, themes, templates and downloadable graphic elements on  Dribb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ales Logo designs, themes, templates and downloadable graphic elements on  Dribbb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677" cy="920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05D5" w:rsidRDefault="0037302F" w:rsidP="00152388">
    <w:pPr>
      <w:pStyle w:val="a3"/>
      <w:jc w:val="center"/>
    </w:pPr>
    <w:r>
      <w:rPr>
        <w:b/>
        <w:bCs/>
        <w:sz w:val="56"/>
        <w:szCs w:val="56"/>
      </w:rPr>
      <w:t xml:space="preserve">YOUR COMPANY NAME</w:t>
    </w:r>
  </w:p>
  <w:p w:rsidR="00152388" w:rsidRDefault="0037302F" w:rsidP="00152388">
    <w:pPr>
      <w:pStyle w:val="a3"/>
      <w:jc w:val="center"/>
    </w:pPr>
    <w:r>
      <w:t xml:space="preserve">A little more information about your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2F"/>
    <w:rsid w:val="000A1104"/>
    <w:rsid w:val="00152388"/>
    <w:rsid w:val="00227102"/>
    <w:rsid w:val="002B12D1"/>
    <w:rsid w:val="002F1B32"/>
    <w:rsid w:val="002F3FFF"/>
    <w:rsid w:val="003308DF"/>
    <w:rsid w:val="0037302F"/>
    <w:rsid w:val="00382DF3"/>
    <w:rsid w:val="00484661"/>
    <w:rsid w:val="00530CA5"/>
    <w:rsid w:val="006021BE"/>
    <w:rsid w:val="006A427C"/>
    <w:rsid w:val="006C3E80"/>
    <w:rsid w:val="008A53E9"/>
    <w:rsid w:val="00B206FF"/>
    <w:rsid w:val="00B605D5"/>
    <w:rsid w:val="00BE1088"/>
    <w:rsid w:val="00D17588"/>
    <w:rsid w:val="00D61D8C"/>
    <w:rsid w:val="00E1092F"/>
    <w:rsid w:val="00ED691C"/>
    <w:rsid w:val="00E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97630"/>
  <w15:chartTrackingRefBased/>
  <w15:docId w15:val="{134ABCD2-1C88-4268-8A98-7679ACE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92F"/>
    <w:pPr>
      <w:spacing w:after="200" w:line="288" w:lineRule="auto"/>
    </w:pPr>
    <w:rPr>
      <w:rFonts w:eastAsiaTheme="minorEastAsia"/>
      <w:i/>
      <w:iCs/>
      <w:sz w:val="20"/>
      <w:szCs w:val="20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3FFF"/>
  </w:style>
  <w:style w:type="paragraph" w:styleId="a5">
    <w:name w:val="footer"/>
    <w:basedOn w:val="a"/>
    <w:link w:val="a6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3FFF"/>
  </w:style>
  <w:style w:type="paragraph" w:styleId="a7">
    <w:name w:val="List Paragraph"/>
    <w:basedOn w:val="a"/>
    <w:uiPriority w:val="34"/>
    <w:qFormat/>
    <w:rsid w:val="00E1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Al M</cp:lastModifiedBy>
  <cp:revision>7</cp:revision>
  <dcterms:created xsi:type="dcterms:W3CDTF">2022-12-05T09:31:00Z</dcterms:created>
  <dcterms:modified xsi:type="dcterms:W3CDTF">2022-12-05T12:07:00Z</dcterms:modified>
</cp:coreProperties>
</file>